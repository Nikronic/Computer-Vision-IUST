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A3442" w14:textId="77777777" w:rsidR="002E626B" w:rsidRPr="0065350F" w:rsidRDefault="0065350F" w:rsidP="00224640">
      <w:pPr>
        <w:pStyle w:val="Title"/>
        <w:rPr>
          <w:sz w:val="96"/>
          <w:szCs w:val="52"/>
        </w:rPr>
      </w:pPr>
      <w:r w:rsidRPr="0065350F">
        <w:rPr>
          <w:rStyle w:val="Emphasis"/>
          <w:sz w:val="96"/>
          <w:szCs w:val="52"/>
        </w:rPr>
        <w:t>Texture Classification</w:t>
      </w:r>
    </w:p>
    <w:p w14:paraId="5953839E" w14:textId="44DE4652" w:rsidR="00C31B26" w:rsidRPr="0065350F" w:rsidRDefault="003C0C93" w:rsidP="00224640">
      <w:pPr>
        <w:pStyle w:val="Subtitle"/>
        <w:rPr>
          <w:sz w:val="44"/>
          <w:szCs w:val="24"/>
        </w:rPr>
      </w:pPr>
      <w:r>
        <w:rPr>
          <w:sz w:val="44"/>
          <w:szCs w:val="24"/>
        </w:rPr>
        <w:t xml:space="preserve">Textures, </w:t>
      </w:r>
      <w:r w:rsidR="0065350F" w:rsidRPr="0065350F">
        <w:rPr>
          <w:sz w:val="44"/>
          <w:szCs w:val="24"/>
        </w:rPr>
        <w:t>Filter Banks</w:t>
      </w:r>
      <w:r>
        <w:rPr>
          <w:sz w:val="44"/>
          <w:szCs w:val="24"/>
        </w:rPr>
        <w:t xml:space="preserve"> and</w:t>
      </w:r>
      <w:r w:rsidR="0065350F" w:rsidRPr="0065350F">
        <w:rPr>
          <w:sz w:val="44"/>
          <w:szCs w:val="24"/>
        </w:rPr>
        <w:t xml:space="preserve"> </w:t>
      </w:r>
      <w:r>
        <w:rPr>
          <w:sz w:val="44"/>
          <w:szCs w:val="24"/>
        </w:rPr>
        <w:t xml:space="preserve">Patch Based </w:t>
      </w:r>
      <w:r w:rsidR="00055CF7">
        <w:rPr>
          <w:sz w:val="44"/>
          <w:szCs w:val="24"/>
        </w:rPr>
        <w:t>Approaches</w:t>
      </w:r>
      <w:bookmarkStart w:id="0" w:name="_GoBack"/>
      <w:bookmarkEnd w:id="0"/>
    </w:p>
    <w:p w14:paraId="73ED34B7" w14:textId="77777777" w:rsidR="00C31B26" w:rsidRPr="0065350F" w:rsidRDefault="00BF4F00" w:rsidP="00224640">
      <w:pPr>
        <w:pStyle w:val="CoverHead1"/>
        <w:rPr>
          <w:sz w:val="28"/>
          <w:szCs w:val="22"/>
        </w:rPr>
      </w:pPr>
      <w:sdt>
        <w:sdtPr>
          <w:rPr>
            <w:sz w:val="28"/>
            <w:szCs w:val="22"/>
          </w:rPr>
          <w:id w:val="-30888360"/>
          <w:placeholder>
            <w:docPart w:val="F1F345EF4BC34889BFA096AAFEB545F7"/>
          </w:placeholder>
          <w:temporary/>
          <w:showingPlcHdr/>
          <w15:appearance w15:val="hidden"/>
        </w:sdtPr>
        <w:sdtEndPr/>
        <w:sdtContent>
          <w:r w:rsidR="00224640" w:rsidRPr="0065350F">
            <w:rPr>
              <w:sz w:val="28"/>
              <w:szCs w:val="22"/>
            </w:rPr>
            <w:t>Student:</w:t>
          </w:r>
        </w:sdtContent>
      </w:sdt>
    </w:p>
    <w:p w14:paraId="6E0C3508" w14:textId="77777777" w:rsidR="00C31B26" w:rsidRPr="0065350F" w:rsidRDefault="0065350F" w:rsidP="00224640">
      <w:pPr>
        <w:pStyle w:val="CoverHead2"/>
        <w:rPr>
          <w:sz w:val="36"/>
          <w:szCs w:val="36"/>
        </w:rPr>
      </w:pPr>
      <w:r w:rsidRPr="0065350F">
        <w:rPr>
          <w:sz w:val="36"/>
          <w:szCs w:val="36"/>
        </w:rPr>
        <w:t>Mohammad Doosti Lakhani</w:t>
      </w:r>
      <w:r w:rsidRPr="0065350F">
        <w:rPr>
          <w:sz w:val="36"/>
          <w:szCs w:val="36"/>
        </w:rPr>
        <w:br/>
        <w:t>98722278</w:t>
      </w:r>
    </w:p>
    <w:p w14:paraId="655B6B1D" w14:textId="77777777" w:rsidR="00224640" w:rsidRPr="0065350F" w:rsidRDefault="0065350F" w:rsidP="00224640">
      <w:pPr>
        <w:pStyle w:val="CoverHead1"/>
        <w:rPr>
          <w:sz w:val="28"/>
          <w:szCs w:val="22"/>
        </w:rPr>
      </w:pPr>
      <w:r w:rsidRPr="0065350F">
        <w:rPr>
          <w:sz w:val="28"/>
          <w:szCs w:val="22"/>
        </w:rPr>
        <w:t>Instructor:</w:t>
      </w:r>
    </w:p>
    <w:p w14:paraId="7F29376F" w14:textId="77777777" w:rsidR="00EB6826" w:rsidRPr="0065350F" w:rsidRDefault="0065350F" w:rsidP="006C67DE">
      <w:pPr>
        <w:pStyle w:val="CoverHead2"/>
        <w:rPr>
          <w:sz w:val="36"/>
          <w:szCs w:val="36"/>
        </w:rPr>
      </w:pPr>
      <w:r w:rsidRPr="0065350F">
        <w:rPr>
          <w:sz w:val="36"/>
          <w:szCs w:val="36"/>
        </w:rPr>
        <w:t xml:space="preserve">Dr. </w:t>
      </w:r>
      <w:proofErr w:type="spellStart"/>
      <w:r w:rsidRPr="0065350F">
        <w:rPr>
          <w:sz w:val="36"/>
          <w:szCs w:val="36"/>
        </w:rPr>
        <w:t>Soryani</w:t>
      </w:r>
      <w:proofErr w:type="spellEnd"/>
    </w:p>
    <w:p w14:paraId="6B409FD9" w14:textId="77777777" w:rsidR="00224640" w:rsidRPr="0065350F" w:rsidRDefault="00BF4F00" w:rsidP="00224640">
      <w:pPr>
        <w:pStyle w:val="CoverHead1"/>
        <w:rPr>
          <w:sz w:val="28"/>
          <w:szCs w:val="22"/>
        </w:rPr>
      </w:pPr>
      <w:sdt>
        <w:sdtPr>
          <w:rPr>
            <w:sz w:val="28"/>
            <w:szCs w:val="22"/>
          </w:rPr>
          <w:id w:val="-1976748250"/>
          <w:placeholder>
            <w:docPart w:val="3608C46DE344466582E3758101F58C86"/>
          </w:placeholder>
          <w:temporary/>
          <w:showingPlcHdr/>
          <w15:appearance w15:val="hidden"/>
        </w:sdtPr>
        <w:sdtEndPr/>
        <w:sdtContent>
          <w:r w:rsidR="00224640" w:rsidRPr="0065350F">
            <w:rPr>
              <w:sz w:val="28"/>
              <w:szCs w:val="22"/>
            </w:rPr>
            <w:t>Course:</w:t>
          </w:r>
        </w:sdtContent>
      </w:sdt>
    </w:p>
    <w:p w14:paraId="294131DB" w14:textId="77777777" w:rsidR="00EB6826" w:rsidRPr="0065350F" w:rsidRDefault="00BF4F00" w:rsidP="00224640">
      <w:pPr>
        <w:pStyle w:val="CoverHead2"/>
        <w:rPr>
          <w:sz w:val="36"/>
          <w:szCs w:val="36"/>
        </w:rPr>
      </w:pPr>
      <w:sdt>
        <w:sdtPr>
          <w:rPr>
            <w:sz w:val="36"/>
            <w:szCs w:val="36"/>
          </w:rPr>
          <w:alias w:val="Title"/>
          <w:tag w:val=""/>
          <w:id w:val="-1762127408"/>
          <w:placeholder>
            <w:docPart w:val="98951584235E4F89BBEDB5F808A7483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5350F" w:rsidRPr="0065350F">
            <w:rPr>
              <w:sz w:val="36"/>
              <w:szCs w:val="36"/>
            </w:rPr>
            <w:t>Computer Vision</w:t>
          </w:r>
        </w:sdtContent>
      </w:sdt>
    </w:p>
    <w:p w14:paraId="4522794C" w14:textId="77777777" w:rsidR="00274463" w:rsidRDefault="00274463" w:rsidP="008606AB"/>
    <w:p w14:paraId="5694312C" w14:textId="77777777" w:rsidR="00274463" w:rsidRDefault="00274463" w:rsidP="008606AB"/>
    <w:p w14:paraId="0E2F59A7" w14:textId="77777777" w:rsidR="00EB6826" w:rsidRPr="000040C5" w:rsidRDefault="00EB6826" w:rsidP="008606AB">
      <w:r w:rsidRPr="000040C5">
        <w:br w:type="page"/>
      </w:r>
    </w:p>
    <w:p w14:paraId="498F0806" w14:textId="77777777" w:rsidR="007D5A3F" w:rsidRDefault="009B5903" w:rsidP="009B5903">
      <w:pPr>
        <w:pStyle w:val="Heading1"/>
        <w:rPr>
          <w:noProof/>
        </w:rPr>
      </w:pPr>
      <w:r>
        <w:rPr>
          <w:noProof/>
        </w:rPr>
        <w:lastRenderedPageBreak/>
        <w:t>Intro</w:t>
      </w:r>
    </w:p>
    <w:p w14:paraId="0F33BC67" w14:textId="77777777" w:rsidR="00855959" w:rsidRDefault="009B5903" w:rsidP="00855959">
      <w:r>
        <w:t xml:space="preserve">This article is about classifying materials using their image without consideration of illumination or color intensity variations to some predefined classes. </w:t>
      </w:r>
      <w:r w:rsidR="00855959">
        <w:t>So,</w:t>
      </w:r>
      <w:r>
        <w:t xml:space="preserve"> all input images to the weak classifiers are in grayscale mode and no color info has been preserved.</w:t>
      </w:r>
    </w:p>
    <w:p w14:paraId="4ECF7650" w14:textId="77777777" w:rsidR="00855959" w:rsidRDefault="009B5903" w:rsidP="00855959">
      <w:r>
        <w:t xml:space="preserve">One of the major challenges in classifying materials using </w:t>
      </w:r>
      <w:r w:rsidR="00855959">
        <w:t>textures is that it is not similar to conventional classification tasks where objects have defined structures and classifier only needs to learn that particular structure. The main reason is that textures vary due to degree of illumination and angle of camera, which produces excessively wide range of differences for identical texture.</w:t>
      </w:r>
      <w:r w:rsidR="00855959">
        <w:br/>
        <w:t>For instance, in image below, in the first row, angle is constant but illumination differs and in second row,</w:t>
      </w:r>
      <w:r w:rsidR="002C02FD">
        <w:t xml:space="preserve"> angle and illumination are varying and constant respectively.</w:t>
      </w:r>
      <w:r w:rsidR="002C02FD">
        <w:br/>
      </w:r>
    </w:p>
    <w:p w14:paraId="07FAAC10" w14:textId="77777777" w:rsidR="002C02FD" w:rsidRDefault="002C02FD" w:rsidP="002C02FD">
      <w:pPr>
        <w:jc w:val="center"/>
      </w:pPr>
      <w:r>
        <w:rPr>
          <w:noProof/>
        </w:rPr>
        <w:drawing>
          <wp:inline distT="0" distB="0" distL="0" distR="0" wp14:anchorId="3FCB7173" wp14:editId="7ACC283C">
            <wp:extent cx="5046980" cy="1472565"/>
            <wp:effectExtent l="0" t="0" r="1270" b="0"/>
            <wp:docPr id="1" name="Picture 1" descr="Large intra class var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intra class var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980" cy="1472565"/>
                    </a:xfrm>
                    <a:prstGeom prst="rect">
                      <a:avLst/>
                    </a:prstGeom>
                    <a:noFill/>
                    <a:ln>
                      <a:noFill/>
                    </a:ln>
                  </pic:spPr>
                </pic:pic>
              </a:graphicData>
            </a:graphic>
          </wp:inline>
        </w:drawing>
      </w:r>
    </w:p>
    <w:p w14:paraId="36A7A2DA" w14:textId="77777777" w:rsidR="002C02FD" w:rsidRDefault="002C02FD" w:rsidP="002C02FD">
      <w:r>
        <w:t>The other dominant problem is the small inter-class variation regarding textural info.</w:t>
      </w:r>
    </w:p>
    <w:p w14:paraId="581F5225" w14:textId="77777777" w:rsidR="001A461B" w:rsidRDefault="002C02FD" w:rsidP="001A461B">
      <w:r>
        <w:t xml:space="preserve">To answer these problems, this article has dichotomized </w:t>
      </w:r>
      <w:r w:rsidR="00650DB4">
        <w:t xml:space="preserve">to two </w:t>
      </w:r>
      <w:r>
        <w:t xml:space="preserve">statistical </w:t>
      </w:r>
      <w:r w:rsidR="00650DB4">
        <w:t>approaches consisting of</w:t>
      </w:r>
    </w:p>
    <w:p w14:paraId="449F442F" w14:textId="77777777" w:rsidR="00B147D7" w:rsidRDefault="00B147D7" w:rsidP="00B147D7">
      <w:pPr>
        <w:pStyle w:val="ListParagraph"/>
        <w:numPr>
          <w:ilvl w:val="0"/>
          <w:numId w:val="13"/>
        </w:numPr>
      </w:pPr>
      <w:r>
        <w:t>Without Filter</w:t>
      </w:r>
    </w:p>
    <w:p w14:paraId="2D07AABF" w14:textId="77777777" w:rsidR="00B147D7" w:rsidRPr="009B5903" w:rsidRDefault="00B147D7" w:rsidP="00B147D7">
      <w:pPr>
        <w:pStyle w:val="ListParagraph"/>
        <w:numPr>
          <w:ilvl w:val="0"/>
          <w:numId w:val="13"/>
        </w:numPr>
      </w:pPr>
      <w:r>
        <w:t>Using Filters</w:t>
      </w:r>
    </w:p>
    <w:p w14:paraId="1A2E3BE7" w14:textId="77777777" w:rsidR="009B5903" w:rsidRDefault="009B5903" w:rsidP="009B5903">
      <w:pPr>
        <w:pStyle w:val="Heading1"/>
      </w:pPr>
      <w:r>
        <w:t>Classification W/O Filters</w:t>
      </w:r>
    </w:p>
    <w:p w14:paraId="7ABCD093" w14:textId="77777777" w:rsidR="00FE185D" w:rsidRDefault="00FE185D" w:rsidP="00FE185D">
      <w:pPr>
        <w:pStyle w:val="Heading2"/>
      </w:pPr>
      <w:r>
        <w:t>Definition</w:t>
      </w:r>
    </w:p>
    <w:p w14:paraId="389A986E" w14:textId="77777777" w:rsidR="001F1D93" w:rsidRPr="001F1D93" w:rsidRDefault="00AF7A1D" w:rsidP="001F1D93">
      <w:r>
        <w:t xml:space="preserve">It has been demonstrated that textures can be classified using the joint distribution of intensities over a small patch such as 3x3.with </w:t>
      </w:r>
      <w:r w:rsidR="008608AC">
        <w:t xml:space="preserve">similar performance </w:t>
      </w:r>
      <w:r>
        <w:t>w.r.t using filter banks</w:t>
      </w:r>
      <w:r w:rsidR="008608AC">
        <w:t>.</w:t>
      </w:r>
    </w:p>
    <w:p w14:paraId="1DD685B6" w14:textId="77777777" w:rsidR="00FE185D" w:rsidRDefault="00FE185D" w:rsidP="00FE185D">
      <w:pPr>
        <w:pStyle w:val="Heading2"/>
      </w:pPr>
      <w:r>
        <w:t>Image Patch Based</w:t>
      </w:r>
    </w:p>
    <w:p w14:paraId="49D4511D" w14:textId="77777777" w:rsidR="00737F92" w:rsidRDefault="00737F92" w:rsidP="00737F92">
      <w:r>
        <w:t xml:space="preserve">This approach is identical to the classification with Filters but the only difference is that in </w:t>
      </w:r>
      <w:r w:rsidR="00B41FA6">
        <w:t>step of convolving training images with bank filters, raw pixel intensities of an N</w:t>
      </w:r>
      <w:r w:rsidR="00C56A2C">
        <w:t>*</w:t>
      </w:r>
      <w:r w:rsidR="00B41FA6">
        <w:t>N patch has been flattened.</w:t>
      </w:r>
      <w:r w:rsidR="00D1586B">
        <w:t xml:space="preserve"> This is called Joint Classifier.</w:t>
      </w:r>
    </w:p>
    <w:p w14:paraId="71388FA3" w14:textId="77777777" w:rsidR="006F2E8C" w:rsidRDefault="006F2E8C" w:rsidP="00737F92">
      <w:r>
        <w:t>So</w:t>
      </w:r>
      <w:r w:rsidR="00DF14BF">
        <w:t>,</w:t>
      </w:r>
      <w:r>
        <w:t xml:space="preserve"> what is d</w:t>
      </w:r>
      <w:r w:rsidR="00922D64">
        <w:t>oes can be summarized in the way that first, after flattening the patch, central pixel of patch will be mapped into a specific number of bins and other pixel</w:t>
      </w:r>
      <w:r w:rsidR="00DF14BF">
        <w:t>s</w:t>
      </w:r>
      <w:r w:rsidR="00922D64">
        <w:t xml:space="preserve"> of that patch will be mapped to textons as before. This representation can be interpreted as a Markov Random Field distribution of texture.</w:t>
      </w:r>
      <w:r w:rsidR="00891E63">
        <w:t xml:space="preserve"> Note that the final frequency is a histogram of bins-textons while in using filter banks, it was histogram of </w:t>
      </w:r>
      <w:r w:rsidR="00EC2E52">
        <w:t xml:space="preserve">only </w:t>
      </w:r>
      <w:r w:rsidR="00891E63">
        <w:t>textons.</w:t>
      </w:r>
    </w:p>
    <w:p w14:paraId="21EB52B5" w14:textId="77777777" w:rsidR="00363DE4" w:rsidRDefault="00363DE4" w:rsidP="00737F92">
      <w:r>
        <w:t xml:space="preserve">The reason that this approach outperform filter bank approaches is that even small patches such as 3x3 can be used to learn the distribution of </w:t>
      </w:r>
      <w:r w:rsidR="00E97C62">
        <w:t>objects bigger than this patch size</w:t>
      </w:r>
      <w:r w:rsidR="00BD3F77">
        <w:t xml:space="preserve"> by using a collection of small patches</w:t>
      </w:r>
      <w:r w:rsidR="00E97C62">
        <w:t>.</w:t>
      </w:r>
    </w:p>
    <w:p w14:paraId="5BD0B235" w14:textId="77777777" w:rsidR="00D02181" w:rsidRPr="00737F92" w:rsidRDefault="00D02181" w:rsidP="00737F92">
      <w:r>
        <w:t>Also using a small patch size enable the algorithm to capture textures regardless of its scale.</w:t>
      </w:r>
    </w:p>
    <w:p w14:paraId="70518DE4" w14:textId="77777777" w:rsidR="00FE185D" w:rsidRDefault="00FE185D" w:rsidP="005A476E">
      <w:pPr>
        <w:pStyle w:val="Heading2"/>
      </w:pPr>
      <w:r>
        <w:t>Results</w:t>
      </w:r>
    </w:p>
    <w:p w14:paraId="03BD6096" w14:textId="77777777" w:rsidR="000C7A6A" w:rsidRDefault="00E73165" w:rsidP="000C7A6A">
      <w:r>
        <w:t>From experimentation these can comprehended:</w:t>
      </w:r>
    </w:p>
    <w:p w14:paraId="132F1E9B" w14:textId="77777777" w:rsidR="00E73165" w:rsidRDefault="00E73165" w:rsidP="00E73165">
      <w:pPr>
        <w:pStyle w:val="ListParagraph"/>
        <w:numPr>
          <w:ilvl w:val="0"/>
          <w:numId w:val="14"/>
        </w:numPr>
      </w:pPr>
      <w:r>
        <w:t>Increasing patch size decreases performance of model</w:t>
      </w:r>
    </w:p>
    <w:p w14:paraId="11B5D80F" w14:textId="77777777" w:rsidR="00E73165" w:rsidRDefault="00E73165" w:rsidP="00E73165">
      <w:pPr>
        <w:pStyle w:val="ListParagraph"/>
        <w:numPr>
          <w:ilvl w:val="0"/>
          <w:numId w:val="14"/>
        </w:numPr>
      </w:pPr>
      <w:r>
        <w:t>small Patch Based outperforms all of scale-orientation-invariant filter bank approaches.</w:t>
      </w:r>
    </w:p>
    <w:p w14:paraId="082E7053" w14:textId="77777777" w:rsidR="00E73165" w:rsidRPr="000C7A6A" w:rsidRDefault="00E73165" w:rsidP="00E73165">
      <w:pPr>
        <w:pStyle w:val="ListParagraph"/>
        <w:numPr>
          <w:ilvl w:val="0"/>
          <w:numId w:val="14"/>
        </w:numPr>
      </w:pPr>
      <w:r>
        <w:t xml:space="preserve">Regarding same filter size, Patch Based outperforms filter bank approaches in any arbitrary filter size. </w:t>
      </w:r>
    </w:p>
    <w:p w14:paraId="7897CE74" w14:textId="77777777" w:rsidR="009B5903" w:rsidRDefault="009B5903" w:rsidP="009B5903">
      <w:pPr>
        <w:pStyle w:val="Heading1"/>
      </w:pPr>
      <w:r>
        <w:t>Classification with Filters</w:t>
      </w:r>
    </w:p>
    <w:p w14:paraId="72D84215" w14:textId="77777777" w:rsidR="00FE185D" w:rsidRDefault="00FE185D" w:rsidP="00FE185D">
      <w:pPr>
        <w:pStyle w:val="Heading2"/>
      </w:pPr>
      <w:r>
        <w:t>Definition</w:t>
      </w:r>
    </w:p>
    <w:p w14:paraId="6D6C08E7" w14:textId="77777777" w:rsidR="00FE185D" w:rsidRDefault="00525BFF" w:rsidP="00FE185D">
      <w:r>
        <w:t>The algorithm consists of learning and classification stages.</w:t>
      </w:r>
      <w:r>
        <w:br/>
        <w:t xml:space="preserve">In the learning stage, </w:t>
      </w:r>
      <w:r w:rsidR="00AD554F">
        <w:t xml:space="preserve">different variation of same image has been fed to model. Then model convolves these images with a </w:t>
      </w:r>
      <w:hyperlink w:anchor="_Filter_Banks" w:history="1">
        <w:r w:rsidR="00AD554F" w:rsidRPr="00F23553">
          <w:rPr>
            <w:rStyle w:val="Hyperlink"/>
          </w:rPr>
          <w:t>ban</w:t>
        </w:r>
        <w:r w:rsidR="001E2781" w:rsidRPr="00F23553">
          <w:rPr>
            <w:rStyle w:val="Hyperlink"/>
          </w:rPr>
          <w:t>k</w:t>
        </w:r>
        <w:r w:rsidR="00AD554F" w:rsidRPr="00F23553">
          <w:rPr>
            <w:rStyle w:val="Hyperlink"/>
          </w:rPr>
          <w:t xml:space="preserve"> of predefined filter</w:t>
        </w:r>
      </w:hyperlink>
      <w:r w:rsidR="00AD554F">
        <w:t xml:space="preserve"> and the responses</w:t>
      </w:r>
      <w:r w:rsidR="001E2781">
        <w:t>(textons)</w:t>
      </w:r>
      <w:r w:rsidR="00AD554F">
        <w:t xml:space="preserve"> are collected as a dictionary using K-means clustering. </w:t>
      </w:r>
      <w:r w:rsidR="00B22408">
        <w:t xml:space="preserve">Note that for each class of texture we have a </w:t>
      </w:r>
      <w:r w:rsidR="00AC2954">
        <w:t>cluster with multiple centers.</w:t>
      </w:r>
    </w:p>
    <w:p w14:paraId="649E67B3" w14:textId="77777777" w:rsidR="007C280C" w:rsidRDefault="007C280C" w:rsidP="00FE185D">
      <w:r>
        <w:t xml:space="preserve">Now we need to learn a model for each texture class. To achieve this, </w:t>
      </w:r>
      <w:r w:rsidR="008422A6">
        <w:t xml:space="preserve">for an arbitrary training image, first convolving it with filter bank then labeling the result with closest responses from previous step(textons). The model of that particular training image is the frequency of occurrence of textons at the time of labeling. As we have a model for each training image, there are multiple models for each texture class. (These can be reduced, please see section </w:t>
      </w:r>
      <w:hyperlink w:anchor="_Reducing_the_Number" w:history="1">
        <w:r w:rsidR="008422A6" w:rsidRPr="002A1143">
          <w:rPr>
            <w:rStyle w:val="Hyperlink"/>
          </w:rPr>
          <w:t>Reducing the Number of Models</w:t>
        </w:r>
      </w:hyperlink>
      <w:r w:rsidR="008422A6">
        <w:t>)</w:t>
      </w:r>
    </w:p>
    <w:p w14:paraId="2BFD1984" w14:textId="77777777" w:rsidR="00ED1379" w:rsidRPr="00FE185D" w:rsidRDefault="00ED1379" w:rsidP="00FE185D">
      <w:r>
        <w:t xml:space="preserve">At the time of classification, same procedure as previous step </w:t>
      </w:r>
      <w:r w:rsidR="0035648D">
        <w:t>needs</w:t>
      </w:r>
      <w:r>
        <w:t xml:space="preserve"> to be taken </w:t>
      </w:r>
      <w:r w:rsidR="006E6D5C">
        <w:t>and as the final step closest histogram using K-Nearest-Neighbor using Chi-Square distance measure enable us to select corresponding texture class.</w:t>
      </w:r>
    </w:p>
    <w:p w14:paraId="27C8AE7A" w14:textId="77777777" w:rsidR="00FE185D" w:rsidRDefault="00FE185D" w:rsidP="00FE185D">
      <w:pPr>
        <w:pStyle w:val="Heading2"/>
      </w:pPr>
      <w:bookmarkStart w:id="1" w:name="_Filter_Banks"/>
      <w:bookmarkEnd w:id="1"/>
      <w:r>
        <w:t>Filter Banks</w:t>
      </w:r>
    </w:p>
    <w:p w14:paraId="58DA49C6" w14:textId="77777777" w:rsidR="00DE529D" w:rsidRDefault="00DE529D" w:rsidP="00DE529D">
      <w:r>
        <w:t>Filter banks need to be chosen</w:t>
      </w:r>
      <w:r w:rsidR="006D31B8">
        <w:t xml:space="preserve"> by considering their performance of classification using their clustered textons</w:t>
      </w:r>
      <w:r w:rsidR="00955E4E">
        <w:t>.</w:t>
      </w:r>
    </w:p>
    <w:p w14:paraId="494D0766" w14:textId="77777777" w:rsidR="00955E4E" w:rsidRPr="00DE529D" w:rsidRDefault="00955E4E" w:rsidP="00DE529D">
      <w:r>
        <w:t xml:space="preserve">But how to generate filter banks? Filter banks can be generated by including first or second derivatives of Gaussians </w:t>
      </w:r>
      <w:r w:rsidR="005A78B3">
        <w:t>or Laplacian of Gaussians in different scales and orientations.</w:t>
      </w:r>
      <w:r w:rsidR="002C2647">
        <w:t xml:space="preserve"> But to reduce number of response filters and having orientation invariant filters which increases performance, Maximum Response 8 can be derived by considering only the maximum filter response across all orientations</w:t>
      </w:r>
      <w:r w:rsidR="00523DE7">
        <w:t xml:space="preserve"> to handle oriented patches</w:t>
      </w:r>
      <w:r w:rsidR="002C2647">
        <w:t>. For reducing dimensionality, taking maximum regarding scale can also be considered</w:t>
      </w:r>
      <w:r w:rsidR="00523DE7">
        <w:t xml:space="preserve"> to handle slow </w:t>
      </w:r>
      <w:r w:rsidR="001F41B4">
        <w:t>and bulky memory operations</w:t>
      </w:r>
      <w:r w:rsidR="002C2647">
        <w:t>.</w:t>
      </w:r>
    </w:p>
    <w:p w14:paraId="2B219F0F" w14:textId="77777777" w:rsidR="008422A6" w:rsidRDefault="008422A6" w:rsidP="008422A6">
      <w:pPr>
        <w:pStyle w:val="Heading2"/>
      </w:pPr>
      <w:bookmarkStart w:id="2" w:name="_Reducing_the_Number"/>
      <w:bookmarkEnd w:id="2"/>
      <w:r>
        <w:t>Reducing the Number of Models</w:t>
      </w:r>
    </w:p>
    <w:p w14:paraId="43DFD578" w14:textId="77777777" w:rsidR="00D87D3A" w:rsidRDefault="00EA13EB" w:rsidP="00EA13EB">
      <w:pPr>
        <w:pStyle w:val="ListParagraph"/>
        <w:numPr>
          <w:ilvl w:val="0"/>
          <w:numId w:val="12"/>
        </w:numPr>
      </w:pPr>
      <w:r>
        <w:t>Model Selection: Using machine learning approaches such as K-Medoid and Greedy to choose a subset of models while maximizing accuracy.</w:t>
      </w:r>
    </w:p>
    <w:p w14:paraId="7D0D4052" w14:textId="77777777" w:rsidR="00EA13EB" w:rsidRPr="00D87D3A" w:rsidRDefault="000B367A" w:rsidP="00EA13EB">
      <w:pPr>
        <w:pStyle w:val="ListParagraph"/>
        <w:numPr>
          <w:ilvl w:val="0"/>
          <w:numId w:val="12"/>
        </w:numPr>
      </w:pPr>
      <w:r>
        <w:t xml:space="preserve">Geometric Descriptor: Incorporating </w:t>
      </w:r>
      <w:r w:rsidR="00E15FCD">
        <w:t>some of geometric information into model to have illumination-angle invariant descriptor for images.</w:t>
      </w:r>
    </w:p>
    <w:p w14:paraId="006980EE" w14:textId="77777777" w:rsidR="00FE185D" w:rsidRDefault="00FE185D" w:rsidP="00FE185D">
      <w:pPr>
        <w:pStyle w:val="Heading2"/>
      </w:pPr>
      <w:r>
        <w:t>Results</w:t>
      </w:r>
    </w:p>
    <w:p w14:paraId="6A83D6BE" w14:textId="77777777" w:rsidR="007C33F6" w:rsidRDefault="007C33F6" w:rsidP="007C33F6">
      <w:r>
        <w:t>The CUReT dataset has been used for this experiment.</w:t>
      </w:r>
    </w:p>
    <w:p w14:paraId="5ED21E46" w14:textId="77777777" w:rsidR="00FE185D" w:rsidRDefault="007C33F6" w:rsidP="0036221B">
      <w:r>
        <w:t>From the experiments, these points can be extracted:</w:t>
      </w:r>
      <w:r>
        <w:br/>
        <w:t xml:space="preserve">1. Using invariant </w:t>
      </w:r>
      <w:r w:rsidR="003A4D75">
        <w:t xml:space="preserve">filter banks increases accuracy to %35, </w:t>
      </w:r>
      <w:r w:rsidR="00311B5D">
        <w:t>and</w:t>
      </w:r>
      <w:r w:rsidR="003A4D75">
        <w:t xml:space="preserve"> 4X to 12X decrease in number of filters</w:t>
      </w:r>
      <w:r w:rsidR="00311B5D">
        <w:t xml:space="preserve"> provides</w:t>
      </w:r>
      <w:r w:rsidR="003A4D75">
        <w:t xml:space="preserve"> huge speed and less memory consumption.</w:t>
      </w:r>
      <w:r w:rsidR="003A4D75">
        <w:br/>
        <w:t xml:space="preserve">2. </w:t>
      </w:r>
      <w:r w:rsidR="008106D3">
        <w:t>Using lower number of response filters helps the clustering algorithm so MR algorithms has advantage of using this technique.</w:t>
      </w:r>
    </w:p>
    <w:p w14:paraId="3DE05732" w14:textId="77777777" w:rsidR="00133C63" w:rsidRDefault="00133C63" w:rsidP="0036221B"/>
    <w:p w14:paraId="627DE4FD" w14:textId="77777777" w:rsidR="00133C63" w:rsidRPr="00FE185D" w:rsidRDefault="00133C63" w:rsidP="0036221B"/>
    <w:p w14:paraId="12C6B739" w14:textId="77777777" w:rsidR="009B5903" w:rsidRDefault="009B5903" w:rsidP="009B5903">
      <w:pPr>
        <w:pStyle w:val="Heading1"/>
      </w:pPr>
      <w:r>
        <w:t>Conclusion</w:t>
      </w:r>
    </w:p>
    <w:p w14:paraId="6C6FBC1A" w14:textId="77777777" w:rsidR="00741837" w:rsidRDefault="00322AA2" w:rsidP="00322AA2">
      <w:pPr>
        <w:ind w:left="244" w:hanging="244"/>
      </w:pPr>
      <w:r>
        <w:t>Filter Bank vs. Small Patch Based:</w:t>
      </w:r>
    </w:p>
    <w:p w14:paraId="15902CB5" w14:textId="77777777" w:rsidR="00322AA2" w:rsidRDefault="00322AA2" w:rsidP="00322AA2">
      <w:pPr>
        <w:pStyle w:val="ListParagraph"/>
        <w:numPr>
          <w:ilvl w:val="0"/>
          <w:numId w:val="16"/>
        </w:numPr>
      </w:pPr>
      <w:r>
        <w:t>Filter banks because of their large filter size learn fewer texture samples from training images</w:t>
      </w:r>
    </w:p>
    <w:p w14:paraId="570FC796" w14:textId="77777777" w:rsidR="00322AA2" w:rsidRDefault="00322AA2" w:rsidP="00322AA2">
      <w:pPr>
        <w:pStyle w:val="ListParagraph"/>
        <w:numPr>
          <w:ilvl w:val="0"/>
          <w:numId w:val="16"/>
        </w:numPr>
      </w:pPr>
      <w:r>
        <w:t>As the path size is huge in filter bank approaches, the estimation of boundary regarding different textures is not a</w:t>
      </w:r>
      <w:r w:rsidR="001E3304">
        <w:t>n</w:t>
      </w:r>
      <w:r>
        <w:t xml:space="preserve"> acceptable segmentation. </w:t>
      </w:r>
    </w:p>
    <w:p w14:paraId="1368A94D" w14:textId="77777777" w:rsidR="00AA76A5" w:rsidRDefault="001E3304" w:rsidP="00AA76A5">
      <w:pPr>
        <w:pStyle w:val="ListParagraph"/>
        <w:numPr>
          <w:ilvl w:val="0"/>
          <w:numId w:val="16"/>
        </w:numPr>
      </w:pPr>
      <w:r>
        <w:t>As we use the response of filters in bank filter approaches, it smooths texture which causes loss in fine details.</w:t>
      </w:r>
    </w:p>
    <w:p w14:paraId="3133A05A" w14:textId="77777777" w:rsidR="00AA76A5" w:rsidRPr="00741837" w:rsidRDefault="00AA76A5" w:rsidP="00AA76A5">
      <w:proofErr w:type="gramStart"/>
      <w:r>
        <w:t>So</w:t>
      </w:r>
      <w:proofErr w:type="gramEnd"/>
      <w:r>
        <w:t xml:space="preserve"> in simple words, Small Patch Based approach outperforms Bank Filter Based approach!</w:t>
      </w:r>
    </w:p>
    <w:p w14:paraId="249B6B13" w14:textId="77777777" w:rsidR="009B5903" w:rsidRDefault="009B5903" w:rsidP="009B5903">
      <w:pPr>
        <w:pStyle w:val="Heading1"/>
      </w:pPr>
      <w:r>
        <w:t>Reference</w:t>
      </w:r>
    </w:p>
    <w:p w14:paraId="79676B3A" w14:textId="77777777" w:rsidR="00134DA2" w:rsidRPr="00134DA2" w:rsidRDefault="00134DA2" w:rsidP="00134DA2">
      <w:pPr>
        <w:rPr>
          <w:i/>
          <w:iCs/>
        </w:rPr>
      </w:pPr>
      <w:r w:rsidRPr="00134DA2">
        <w:rPr>
          <w:i/>
          <w:iCs/>
        </w:rPr>
        <w:t>Varma, M. and Zisserman, A.</w:t>
      </w:r>
    </w:p>
    <w:p w14:paraId="0F897A2C" w14:textId="77777777" w:rsidR="00134DA2" w:rsidRPr="00134DA2" w:rsidRDefault="00BF4F00" w:rsidP="00134DA2">
      <w:pPr>
        <w:rPr>
          <w:b/>
          <w:bCs/>
        </w:rPr>
      </w:pPr>
      <w:hyperlink r:id="rId11" w:history="1">
        <w:r w:rsidR="00134DA2" w:rsidRPr="00134DA2">
          <w:rPr>
            <w:rStyle w:val="Hyperlink"/>
            <w:b/>
            <w:bCs/>
          </w:rPr>
          <w:t>A statistical approach to texture classification from single images</w:t>
        </w:r>
      </w:hyperlink>
    </w:p>
    <w:p w14:paraId="2820A541" w14:textId="77777777" w:rsidR="00134DA2" w:rsidRPr="00134DA2" w:rsidRDefault="00134DA2" w:rsidP="00134DA2">
      <w:r w:rsidRPr="00134DA2">
        <w:t>International Journal of Computer Vision, 2005</w:t>
      </w:r>
    </w:p>
    <w:p w14:paraId="07707C18" w14:textId="77777777" w:rsidR="00134DA2" w:rsidRPr="00134DA2" w:rsidRDefault="00134DA2" w:rsidP="00134DA2"/>
    <w:p w14:paraId="01555128" w14:textId="77777777" w:rsidR="00134DA2" w:rsidRPr="00134DA2" w:rsidRDefault="00134DA2" w:rsidP="00134DA2">
      <w:pPr>
        <w:rPr>
          <w:i/>
          <w:iCs/>
        </w:rPr>
      </w:pPr>
      <w:r w:rsidRPr="00134DA2">
        <w:rPr>
          <w:i/>
          <w:iCs/>
        </w:rPr>
        <w:t>Varma, M. and Zisserman, A.</w:t>
      </w:r>
    </w:p>
    <w:p w14:paraId="411713FE" w14:textId="77777777" w:rsidR="00134DA2" w:rsidRPr="00134DA2" w:rsidRDefault="00BF4F00" w:rsidP="00134DA2">
      <w:pPr>
        <w:rPr>
          <w:b/>
          <w:bCs/>
        </w:rPr>
      </w:pPr>
      <w:hyperlink r:id="rId12" w:history="1">
        <w:r w:rsidR="00134DA2" w:rsidRPr="00134DA2">
          <w:rPr>
            <w:rStyle w:val="Hyperlink"/>
            <w:b/>
            <w:bCs/>
          </w:rPr>
          <w:t>Texture Classification: Are Filter Banks Necessary?</w:t>
        </w:r>
      </w:hyperlink>
    </w:p>
    <w:p w14:paraId="2D66D469" w14:textId="77777777" w:rsidR="00134DA2" w:rsidRPr="00134DA2" w:rsidRDefault="00134DA2" w:rsidP="00134DA2">
      <w:r w:rsidRPr="00134DA2">
        <w:t>IEEE Conference on Computer Vision and Pattern Recognition, 2003</w:t>
      </w:r>
    </w:p>
    <w:p w14:paraId="5CEF9CFB" w14:textId="77777777" w:rsidR="00134DA2" w:rsidRPr="00134DA2" w:rsidRDefault="00134DA2" w:rsidP="00134DA2"/>
    <w:p w14:paraId="6F66250B" w14:textId="77777777" w:rsidR="00134DA2" w:rsidRPr="00134DA2" w:rsidRDefault="00134DA2" w:rsidP="00134DA2">
      <w:pPr>
        <w:rPr>
          <w:i/>
          <w:iCs/>
        </w:rPr>
      </w:pPr>
      <w:r w:rsidRPr="00134DA2">
        <w:rPr>
          <w:i/>
          <w:iCs/>
        </w:rPr>
        <w:t>Varma, M. and Zisserman, A.</w:t>
      </w:r>
    </w:p>
    <w:p w14:paraId="3CA80B5C" w14:textId="77777777" w:rsidR="00134DA2" w:rsidRPr="00134DA2" w:rsidRDefault="00BF4F00" w:rsidP="00134DA2">
      <w:pPr>
        <w:rPr>
          <w:b/>
          <w:bCs/>
        </w:rPr>
      </w:pPr>
      <w:hyperlink r:id="rId13" w:history="1">
        <w:r w:rsidR="00134DA2" w:rsidRPr="00134DA2">
          <w:rPr>
            <w:rStyle w:val="Hyperlink"/>
            <w:b/>
            <w:bCs/>
          </w:rPr>
          <w:t>Classifying Images of Materials: Achieving Viewpoint and Illumination Independence</w:t>
        </w:r>
      </w:hyperlink>
    </w:p>
    <w:p w14:paraId="15C8A5B6" w14:textId="77777777" w:rsidR="00134DA2" w:rsidRPr="00134DA2" w:rsidRDefault="00134DA2" w:rsidP="00134DA2">
      <w:r w:rsidRPr="00134DA2">
        <w:t>European Conference on Computer Vision, 2002</w:t>
      </w:r>
    </w:p>
    <w:p w14:paraId="4D89F010" w14:textId="77777777" w:rsidR="001A3ED9" w:rsidRPr="001A3ED9" w:rsidRDefault="001A3ED9" w:rsidP="001A3ED9"/>
    <w:sectPr w:rsidR="001A3ED9" w:rsidRPr="001A3ED9" w:rsidSect="00A06E32">
      <w:headerReference w:type="default" r:id="rId14"/>
      <w:footerReference w:type="default" r:id="rId15"/>
      <w:headerReference w:type="first" r:id="rId16"/>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3541" w14:textId="77777777" w:rsidR="00BF4F00" w:rsidRDefault="00BF4F00" w:rsidP="008606AB">
      <w:r>
        <w:separator/>
      </w:r>
    </w:p>
  </w:endnote>
  <w:endnote w:type="continuationSeparator" w:id="0">
    <w:p w14:paraId="2F64856C" w14:textId="77777777" w:rsidR="00BF4F00" w:rsidRDefault="00BF4F0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D4E4" w14:textId="77777777" w:rsidR="008D187A" w:rsidRPr="00E81B4B" w:rsidRDefault="00BF4F00" w:rsidP="00E81B4B">
    <w:pPr>
      <w:pStyle w:val="Footer"/>
    </w:pPr>
    <w:sdt>
      <w:sdtPr>
        <w:alias w:val="Title"/>
        <w:tag w:val=""/>
        <w:id w:val="-1461030722"/>
        <w:placeholder>
          <w:docPart w:val="89B21146325B48058CB6EF48B6F26B0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5350F">
          <w:t>Computer Vision</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CF313E1" wp14:editId="444E7DF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14929C7"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3EDF5" w14:textId="77777777" w:rsidR="00BF4F00" w:rsidRDefault="00BF4F00" w:rsidP="008606AB">
      <w:r>
        <w:separator/>
      </w:r>
    </w:p>
  </w:footnote>
  <w:footnote w:type="continuationSeparator" w:id="0">
    <w:p w14:paraId="3AB33EFD" w14:textId="77777777" w:rsidR="00BF4F00" w:rsidRDefault="00BF4F0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E040"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2F432B51" wp14:editId="3EE18689">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B0E0B2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F75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12438E34" wp14:editId="44B32513">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16E615"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7252DE"/>
    <w:multiLevelType w:val="hybridMultilevel"/>
    <w:tmpl w:val="FC5A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0155"/>
    <w:multiLevelType w:val="hybridMultilevel"/>
    <w:tmpl w:val="ED7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A84"/>
    <w:multiLevelType w:val="hybridMultilevel"/>
    <w:tmpl w:val="814A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4A79"/>
    <w:multiLevelType w:val="hybridMultilevel"/>
    <w:tmpl w:val="C98A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83C75"/>
    <w:multiLevelType w:val="hybridMultilevel"/>
    <w:tmpl w:val="BBD8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8"/>
  </w:num>
  <w:num w:numId="4">
    <w:abstractNumId w:val="13"/>
  </w:num>
  <w:num w:numId="5">
    <w:abstractNumId w:val="5"/>
  </w:num>
  <w:num w:numId="6">
    <w:abstractNumId w:val="7"/>
  </w:num>
  <w:num w:numId="7">
    <w:abstractNumId w:val="4"/>
  </w:num>
  <w:num w:numId="8">
    <w:abstractNumId w:val="9"/>
  </w:num>
  <w:num w:numId="9">
    <w:abstractNumId w:val="1"/>
  </w:num>
  <w:num w:numId="10">
    <w:abstractNumId w:val="14"/>
  </w:num>
  <w:num w:numId="11">
    <w:abstractNumId w:val="0"/>
  </w:num>
  <w:num w:numId="12">
    <w:abstractNumId w:val="10"/>
  </w:num>
  <w:num w:numId="13">
    <w:abstractNumId w:val="11"/>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0F"/>
    <w:rsid w:val="000040C5"/>
    <w:rsid w:val="0002791A"/>
    <w:rsid w:val="0003687F"/>
    <w:rsid w:val="00055CF7"/>
    <w:rsid w:val="000630AD"/>
    <w:rsid w:val="0009280B"/>
    <w:rsid w:val="000B367A"/>
    <w:rsid w:val="000C7A6A"/>
    <w:rsid w:val="0012067C"/>
    <w:rsid w:val="001307F2"/>
    <w:rsid w:val="00133C63"/>
    <w:rsid w:val="00134DA2"/>
    <w:rsid w:val="00157987"/>
    <w:rsid w:val="001A3ED9"/>
    <w:rsid w:val="001A461B"/>
    <w:rsid w:val="001E2781"/>
    <w:rsid w:val="001E3304"/>
    <w:rsid w:val="001F1D93"/>
    <w:rsid w:val="001F41B4"/>
    <w:rsid w:val="00224640"/>
    <w:rsid w:val="00233809"/>
    <w:rsid w:val="00240FC4"/>
    <w:rsid w:val="002521CA"/>
    <w:rsid w:val="00274463"/>
    <w:rsid w:val="002868AC"/>
    <w:rsid w:val="002A1143"/>
    <w:rsid w:val="002C02FD"/>
    <w:rsid w:val="002C2647"/>
    <w:rsid w:val="002E626B"/>
    <w:rsid w:val="003022AB"/>
    <w:rsid w:val="0030312F"/>
    <w:rsid w:val="00311B5D"/>
    <w:rsid w:val="00322AA2"/>
    <w:rsid w:val="003515DC"/>
    <w:rsid w:val="0035648D"/>
    <w:rsid w:val="0036221B"/>
    <w:rsid w:val="003627A2"/>
    <w:rsid w:val="00363DE4"/>
    <w:rsid w:val="003A4D75"/>
    <w:rsid w:val="003C0C93"/>
    <w:rsid w:val="003D656E"/>
    <w:rsid w:val="0046798E"/>
    <w:rsid w:val="004A20D6"/>
    <w:rsid w:val="004A38EC"/>
    <w:rsid w:val="004D14EE"/>
    <w:rsid w:val="004D6E68"/>
    <w:rsid w:val="004E39FD"/>
    <w:rsid w:val="004F260A"/>
    <w:rsid w:val="00500C4B"/>
    <w:rsid w:val="0052261B"/>
    <w:rsid w:val="00523DE7"/>
    <w:rsid w:val="00524BAE"/>
    <w:rsid w:val="00525BFF"/>
    <w:rsid w:val="00563311"/>
    <w:rsid w:val="0058022C"/>
    <w:rsid w:val="005979D4"/>
    <w:rsid w:val="005A476E"/>
    <w:rsid w:val="005A78B3"/>
    <w:rsid w:val="005B2E47"/>
    <w:rsid w:val="005B34DF"/>
    <w:rsid w:val="005D7EFC"/>
    <w:rsid w:val="00615616"/>
    <w:rsid w:val="00650DB4"/>
    <w:rsid w:val="0065350F"/>
    <w:rsid w:val="00654740"/>
    <w:rsid w:val="00671403"/>
    <w:rsid w:val="00692F0D"/>
    <w:rsid w:val="006A17E8"/>
    <w:rsid w:val="006C08BD"/>
    <w:rsid w:val="006C67DE"/>
    <w:rsid w:val="006D31B8"/>
    <w:rsid w:val="006E1E2D"/>
    <w:rsid w:val="006E6D5C"/>
    <w:rsid w:val="006F2E8C"/>
    <w:rsid w:val="006F544B"/>
    <w:rsid w:val="00720DC0"/>
    <w:rsid w:val="00737F92"/>
    <w:rsid w:val="00741837"/>
    <w:rsid w:val="0074607A"/>
    <w:rsid w:val="00770FB4"/>
    <w:rsid w:val="007B04B0"/>
    <w:rsid w:val="007C280C"/>
    <w:rsid w:val="007C33F6"/>
    <w:rsid w:val="007D5A3F"/>
    <w:rsid w:val="0080749A"/>
    <w:rsid w:val="008106D3"/>
    <w:rsid w:val="008422A6"/>
    <w:rsid w:val="00855959"/>
    <w:rsid w:val="008606AB"/>
    <w:rsid w:val="008608AC"/>
    <w:rsid w:val="00891495"/>
    <w:rsid w:val="00891E63"/>
    <w:rsid w:val="008A0D41"/>
    <w:rsid w:val="008A7CDB"/>
    <w:rsid w:val="008D187A"/>
    <w:rsid w:val="008D25F7"/>
    <w:rsid w:val="008F1B7F"/>
    <w:rsid w:val="008F4289"/>
    <w:rsid w:val="00922D64"/>
    <w:rsid w:val="00943598"/>
    <w:rsid w:val="00950B0F"/>
    <w:rsid w:val="00955E4E"/>
    <w:rsid w:val="0098733A"/>
    <w:rsid w:val="009A5E7C"/>
    <w:rsid w:val="009B5903"/>
    <w:rsid w:val="009F6597"/>
    <w:rsid w:val="00A0684D"/>
    <w:rsid w:val="00A06E32"/>
    <w:rsid w:val="00A32524"/>
    <w:rsid w:val="00A777EF"/>
    <w:rsid w:val="00A91398"/>
    <w:rsid w:val="00AA76A5"/>
    <w:rsid w:val="00AB45CE"/>
    <w:rsid w:val="00AB60FA"/>
    <w:rsid w:val="00AC2954"/>
    <w:rsid w:val="00AD010B"/>
    <w:rsid w:val="00AD554F"/>
    <w:rsid w:val="00AF7A1D"/>
    <w:rsid w:val="00B11B32"/>
    <w:rsid w:val="00B147D7"/>
    <w:rsid w:val="00B22408"/>
    <w:rsid w:val="00B26DBD"/>
    <w:rsid w:val="00B30030"/>
    <w:rsid w:val="00B41FA6"/>
    <w:rsid w:val="00B4286F"/>
    <w:rsid w:val="00B5279B"/>
    <w:rsid w:val="00B71E3C"/>
    <w:rsid w:val="00B726D8"/>
    <w:rsid w:val="00B81AAE"/>
    <w:rsid w:val="00B9660E"/>
    <w:rsid w:val="00BA15AE"/>
    <w:rsid w:val="00BB76A1"/>
    <w:rsid w:val="00BD3F77"/>
    <w:rsid w:val="00BF4F00"/>
    <w:rsid w:val="00C13772"/>
    <w:rsid w:val="00C16233"/>
    <w:rsid w:val="00C31B26"/>
    <w:rsid w:val="00C5543E"/>
    <w:rsid w:val="00C56A2C"/>
    <w:rsid w:val="00C6208F"/>
    <w:rsid w:val="00C96E5D"/>
    <w:rsid w:val="00CC0EDB"/>
    <w:rsid w:val="00CD01D6"/>
    <w:rsid w:val="00D02181"/>
    <w:rsid w:val="00D05B00"/>
    <w:rsid w:val="00D1586B"/>
    <w:rsid w:val="00D27F37"/>
    <w:rsid w:val="00D359E1"/>
    <w:rsid w:val="00D54778"/>
    <w:rsid w:val="00D6410D"/>
    <w:rsid w:val="00D8227D"/>
    <w:rsid w:val="00D87D3A"/>
    <w:rsid w:val="00DE2209"/>
    <w:rsid w:val="00DE529D"/>
    <w:rsid w:val="00DF14BF"/>
    <w:rsid w:val="00DF799F"/>
    <w:rsid w:val="00E15FCD"/>
    <w:rsid w:val="00E20E57"/>
    <w:rsid w:val="00E25ADD"/>
    <w:rsid w:val="00E73165"/>
    <w:rsid w:val="00E81B4B"/>
    <w:rsid w:val="00E97C62"/>
    <w:rsid w:val="00EA13EB"/>
    <w:rsid w:val="00EB6826"/>
    <w:rsid w:val="00EC2E52"/>
    <w:rsid w:val="00EC7EB3"/>
    <w:rsid w:val="00ED1379"/>
    <w:rsid w:val="00ED7F81"/>
    <w:rsid w:val="00F005BB"/>
    <w:rsid w:val="00F026F3"/>
    <w:rsid w:val="00F03E09"/>
    <w:rsid w:val="00F04116"/>
    <w:rsid w:val="00F04CC8"/>
    <w:rsid w:val="00F23553"/>
    <w:rsid w:val="00F45333"/>
    <w:rsid w:val="00F83C0D"/>
    <w:rsid w:val="00FA2A95"/>
    <w:rsid w:val="00FC12E7"/>
    <w:rsid w:val="00FD48D3"/>
    <w:rsid w:val="00FE185D"/>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2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2C02F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2FD"/>
    <w:rPr>
      <w:rFonts w:ascii="Segoe UI" w:hAnsi="Segoe UI" w:cs="Segoe UI"/>
      <w:sz w:val="18"/>
      <w:szCs w:val="18"/>
    </w:rPr>
  </w:style>
  <w:style w:type="character" w:styleId="Hyperlink">
    <w:name w:val="Hyperlink"/>
    <w:basedOn w:val="DefaultParagraphFont"/>
    <w:uiPriority w:val="99"/>
    <w:unhideWhenUsed/>
    <w:rsid w:val="002A1143"/>
    <w:rPr>
      <w:color w:val="C6281D" w:themeColor="hyperlink"/>
      <w:u w:val="single"/>
    </w:rPr>
  </w:style>
  <w:style w:type="character" w:styleId="UnresolvedMention">
    <w:name w:val="Unresolved Mention"/>
    <w:basedOn w:val="DefaultParagraphFont"/>
    <w:uiPriority w:val="99"/>
    <w:semiHidden/>
    <w:unhideWhenUsed/>
    <w:rsid w:val="002A1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2907">
      <w:bodyDiv w:val="1"/>
      <w:marLeft w:val="0"/>
      <w:marRight w:val="0"/>
      <w:marTop w:val="0"/>
      <w:marBottom w:val="0"/>
      <w:divBdr>
        <w:top w:val="none" w:sz="0" w:space="0" w:color="auto"/>
        <w:left w:val="none" w:sz="0" w:space="0" w:color="auto"/>
        <w:bottom w:val="none" w:sz="0" w:space="0" w:color="auto"/>
        <w:right w:val="none" w:sz="0" w:space="0" w:color="auto"/>
      </w:divBdr>
      <w:divsChild>
        <w:div w:id="1720781089">
          <w:marLeft w:val="0"/>
          <w:marRight w:val="0"/>
          <w:marTop w:val="0"/>
          <w:marBottom w:val="0"/>
          <w:divBdr>
            <w:top w:val="none" w:sz="0" w:space="0" w:color="auto"/>
            <w:left w:val="none" w:sz="0" w:space="0" w:color="auto"/>
            <w:bottom w:val="none" w:sz="0" w:space="0" w:color="auto"/>
            <w:right w:val="none" w:sz="0" w:space="0" w:color="auto"/>
          </w:divBdr>
        </w:div>
        <w:div w:id="1256207856">
          <w:marLeft w:val="0"/>
          <w:marRight w:val="0"/>
          <w:marTop w:val="0"/>
          <w:marBottom w:val="0"/>
          <w:divBdr>
            <w:top w:val="none" w:sz="0" w:space="0" w:color="auto"/>
            <w:left w:val="none" w:sz="0" w:space="0" w:color="auto"/>
            <w:bottom w:val="none" w:sz="0" w:space="0" w:color="auto"/>
            <w:right w:val="none" w:sz="0" w:space="0" w:color="auto"/>
          </w:divBdr>
        </w:div>
        <w:div w:id="1033270279">
          <w:marLeft w:val="0"/>
          <w:marRight w:val="0"/>
          <w:marTop w:val="0"/>
          <w:marBottom w:val="0"/>
          <w:divBdr>
            <w:top w:val="none" w:sz="0" w:space="0" w:color="auto"/>
            <w:left w:val="none" w:sz="0" w:space="0" w:color="auto"/>
            <w:bottom w:val="none" w:sz="0" w:space="0" w:color="auto"/>
            <w:right w:val="none" w:sz="0" w:space="0" w:color="auto"/>
          </w:divBdr>
        </w:div>
        <w:div w:id="1444299834">
          <w:marLeft w:val="0"/>
          <w:marRight w:val="0"/>
          <w:marTop w:val="0"/>
          <w:marBottom w:val="0"/>
          <w:divBdr>
            <w:top w:val="none" w:sz="0" w:space="0" w:color="auto"/>
            <w:left w:val="none" w:sz="0" w:space="0" w:color="auto"/>
            <w:bottom w:val="none" w:sz="0" w:space="0" w:color="auto"/>
            <w:right w:val="none" w:sz="0" w:space="0" w:color="auto"/>
          </w:divBdr>
        </w:div>
        <w:div w:id="2028485894">
          <w:marLeft w:val="0"/>
          <w:marRight w:val="0"/>
          <w:marTop w:val="0"/>
          <w:marBottom w:val="0"/>
          <w:divBdr>
            <w:top w:val="none" w:sz="0" w:space="0" w:color="auto"/>
            <w:left w:val="none" w:sz="0" w:space="0" w:color="auto"/>
            <w:bottom w:val="none" w:sz="0" w:space="0" w:color="auto"/>
            <w:right w:val="none" w:sz="0" w:space="0" w:color="auto"/>
          </w:divBdr>
        </w:div>
        <w:div w:id="396897122">
          <w:marLeft w:val="0"/>
          <w:marRight w:val="0"/>
          <w:marTop w:val="0"/>
          <w:marBottom w:val="0"/>
          <w:divBdr>
            <w:top w:val="none" w:sz="0" w:space="0" w:color="auto"/>
            <w:left w:val="none" w:sz="0" w:space="0" w:color="auto"/>
            <w:bottom w:val="none" w:sz="0" w:space="0" w:color="auto"/>
            <w:right w:val="none" w:sz="0" w:space="0" w:color="auto"/>
          </w:divBdr>
        </w:div>
        <w:div w:id="1835024477">
          <w:marLeft w:val="0"/>
          <w:marRight w:val="0"/>
          <w:marTop w:val="0"/>
          <w:marBottom w:val="0"/>
          <w:divBdr>
            <w:top w:val="none" w:sz="0" w:space="0" w:color="auto"/>
            <w:left w:val="none" w:sz="0" w:space="0" w:color="auto"/>
            <w:bottom w:val="none" w:sz="0" w:space="0" w:color="auto"/>
            <w:right w:val="none" w:sz="0" w:space="0" w:color="auto"/>
          </w:divBdr>
        </w:div>
        <w:div w:id="1496871043">
          <w:marLeft w:val="0"/>
          <w:marRight w:val="0"/>
          <w:marTop w:val="0"/>
          <w:marBottom w:val="0"/>
          <w:divBdr>
            <w:top w:val="none" w:sz="0" w:space="0" w:color="auto"/>
            <w:left w:val="none" w:sz="0" w:space="0" w:color="auto"/>
            <w:bottom w:val="none" w:sz="0" w:space="0" w:color="auto"/>
            <w:right w:val="none" w:sz="0" w:space="0" w:color="auto"/>
          </w:divBdr>
        </w:div>
        <w:div w:id="1972663509">
          <w:marLeft w:val="0"/>
          <w:marRight w:val="0"/>
          <w:marTop w:val="0"/>
          <w:marBottom w:val="0"/>
          <w:divBdr>
            <w:top w:val="none" w:sz="0" w:space="0" w:color="auto"/>
            <w:left w:val="none" w:sz="0" w:space="0" w:color="auto"/>
            <w:bottom w:val="none" w:sz="0" w:space="0" w:color="auto"/>
            <w:right w:val="none" w:sz="0" w:space="0" w:color="auto"/>
          </w:divBdr>
        </w:div>
      </w:divsChild>
    </w:div>
    <w:div w:id="1787774317">
      <w:bodyDiv w:val="1"/>
      <w:marLeft w:val="0"/>
      <w:marRight w:val="0"/>
      <w:marTop w:val="0"/>
      <w:marBottom w:val="0"/>
      <w:divBdr>
        <w:top w:val="none" w:sz="0" w:space="0" w:color="auto"/>
        <w:left w:val="none" w:sz="0" w:space="0" w:color="auto"/>
        <w:bottom w:val="none" w:sz="0" w:space="0" w:color="auto"/>
        <w:right w:val="none" w:sz="0" w:space="0" w:color="auto"/>
      </w:divBdr>
      <w:divsChild>
        <w:div w:id="1512141805">
          <w:marLeft w:val="0"/>
          <w:marRight w:val="0"/>
          <w:marTop w:val="0"/>
          <w:marBottom w:val="0"/>
          <w:divBdr>
            <w:top w:val="none" w:sz="0" w:space="0" w:color="auto"/>
            <w:left w:val="none" w:sz="0" w:space="0" w:color="auto"/>
            <w:bottom w:val="none" w:sz="0" w:space="0" w:color="auto"/>
            <w:right w:val="none" w:sz="0" w:space="0" w:color="auto"/>
          </w:divBdr>
        </w:div>
        <w:div w:id="1827044353">
          <w:marLeft w:val="0"/>
          <w:marRight w:val="0"/>
          <w:marTop w:val="0"/>
          <w:marBottom w:val="0"/>
          <w:divBdr>
            <w:top w:val="none" w:sz="0" w:space="0" w:color="auto"/>
            <w:left w:val="none" w:sz="0" w:space="0" w:color="auto"/>
            <w:bottom w:val="none" w:sz="0" w:space="0" w:color="auto"/>
            <w:right w:val="none" w:sz="0" w:space="0" w:color="auto"/>
          </w:divBdr>
        </w:div>
        <w:div w:id="1492257244">
          <w:marLeft w:val="0"/>
          <w:marRight w:val="0"/>
          <w:marTop w:val="0"/>
          <w:marBottom w:val="0"/>
          <w:divBdr>
            <w:top w:val="none" w:sz="0" w:space="0" w:color="auto"/>
            <w:left w:val="none" w:sz="0" w:space="0" w:color="auto"/>
            <w:bottom w:val="none" w:sz="0" w:space="0" w:color="auto"/>
            <w:right w:val="none" w:sz="0" w:space="0" w:color="auto"/>
          </w:divBdr>
        </w:div>
        <w:div w:id="1112439031">
          <w:marLeft w:val="0"/>
          <w:marRight w:val="0"/>
          <w:marTop w:val="0"/>
          <w:marBottom w:val="0"/>
          <w:divBdr>
            <w:top w:val="none" w:sz="0" w:space="0" w:color="auto"/>
            <w:left w:val="none" w:sz="0" w:space="0" w:color="auto"/>
            <w:bottom w:val="none" w:sz="0" w:space="0" w:color="auto"/>
            <w:right w:val="none" w:sz="0" w:space="0" w:color="auto"/>
          </w:divBdr>
        </w:div>
        <w:div w:id="1410300775">
          <w:marLeft w:val="0"/>
          <w:marRight w:val="0"/>
          <w:marTop w:val="0"/>
          <w:marBottom w:val="0"/>
          <w:divBdr>
            <w:top w:val="none" w:sz="0" w:space="0" w:color="auto"/>
            <w:left w:val="none" w:sz="0" w:space="0" w:color="auto"/>
            <w:bottom w:val="none" w:sz="0" w:space="0" w:color="auto"/>
            <w:right w:val="none" w:sz="0" w:space="0" w:color="auto"/>
          </w:divBdr>
        </w:div>
        <w:div w:id="1030567977">
          <w:marLeft w:val="0"/>
          <w:marRight w:val="0"/>
          <w:marTop w:val="0"/>
          <w:marBottom w:val="0"/>
          <w:divBdr>
            <w:top w:val="none" w:sz="0" w:space="0" w:color="auto"/>
            <w:left w:val="none" w:sz="0" w:space="0" w:color="auto"/>
            <w:bottom w:val="none" w:sz="0" w:space="0" w:color="auto"/>
            <w:right w:val="none" w:sz="0" w:space="0" w:color="auto"/>
          </w:divBdr>
        </w:div>
        <w:div w:id="680008738">
          <w:marLeft w:val="0"/>
          <w:marRight w:val="0"/>
          <w:marTop w:val="0"/>
          <w:marBottom w:val="0"/>
          <w:divBdr>
            <w:top w:val="none" w:sz="0" w:space="0" w:color="auto"/>
            <w:left w:val="none" w:sz="0" w:space="0" w:color="auto"/>
            <w:bottom w:val="none" w:sz="0" w:space="0" w:color="auto"/>
            <w:right w:val="none" w:sz="0" w:space="0" w:color="auto"/>
          </w:divBdr>
        </w:div>
        <w:div w:id="1662660272">
          <w:marLeft w:val="0"/>
          <w:marRight w:val="0"/>
          <w:marTop w:val="0"/>
          <w:marBottom w:val="0"/>
          <w:divBdr>
            <w:top w:val="none" w:sz="0" w:space="0" w:color="auto"/>
            <w:left w:val="none" w:sz="0" w:space="0" w:color="auto"/>
            <w:bottom w:val="none" w:sz="0" w:space="0" w:color="auto"/>
            <w:right w:val="none" w:sz="0" w:space="0" w:color="auto"/>
          </w:divBdr>
        </w:div>
        <w:div w:id="49187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obots.ox.ac.uk/~vgg/publications/2002/Varma02/"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obots.ox.ac.uk/~vgg/publications/2003/Varma0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bots.ox.ac.uk/~vgg/publications/2005/Varma05/"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a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F345EF4BC34889BFA096AAFEB545F7"/>
        <w:category>
          <w:name w:val="General"/>
          <w:gallery w:val="placeholder"/>
        </w:category>
        <w:types>
          <w:type w:val="bbPlcHdr"/>
        </w:types>
        <w:behaviors>
          <w:behavior w:val="content"/>
        </w:behaviors>
        <w:guid w:val="{0C7604DD-13C6-4D4B-A5DF-7EEB1B34B90A}"/>
      </w:docPartPr>
      <w:docPartBody>
        <w:p w:rsidR="005952D8" w:rsidRDefault="00727963">
          <w:pPr>
            <w:pStyle w:val="F1F345EF4BC34889BFA096AAFEB545F7"/>
          </w:pPr>
          <w:r w:rsidRPr="000040C5">
            <w:t>Student:</w:t>
          </w:r>
        </w:p>
      </w:docPartBody>
    </w:docPart>
    <w:docPart>
      <w:docPartPr>
        <w:name w:val="3608C46DE344466582E3758101F58C86"/>
        <w:category>
          <w:name w:val="General"/>
          <w:gallery w:val="placeholder"/>
        </w:category>
        <w:types>
          <w:type w:val="bbPlcHdr"/>
        </w:types>
        <w:behaviors>
          <w:behavior w:val="content"/>
        </w:behaviors>
        <w:guid w:val="{169D6B01-EFC9-45FF-A2A4-7E32EE4B0FA2}"/>
      </w:docPartPr>
      <w:docPartBody>
        <w:p w:rsidR="005952D8" w:rsidRDefault="00727963">
          <w:pPr>
            <w:pStyle w:val="3608C46DE344466582E3758101F58C86"/>
          </w:pPr>
          <w:r w:rsidRPr="000040C5">
            <w:t>Course:</w:t>
          </w:r>
        </w:p>
      </w:docPartBody>
    </w:docPart>
    <w:docPart>
      <w:docPartPr>
        <w:name w:val="98951584235E4F89BBEDB5F808A74837"/>
        <w:category>
          <w:name w:val="General"/>
          <w:gallery w:val="placeholder"/>
        </w:category>
        <w:types>
          <w:type w:val="bbPlcHdr"/>
        </w:types>
        <w:behaviors>
          <w:behavior w:val="content"/>
        </w:behaviors>
        <w:guid w:val="{2927380B-C426-4C80-A118-6FC0E8AD6A6A}"/>
      </w:docPartPr>
      <w:docPartBody>
        <w:p w:rsidR="005952D8" w:rsidRDefault="00727963">
          <w:pPr>
            <w:pStyle w:val="98951584235E4F89BBEDB5F808A74837"/>
          </w:pPr>
          <w:r w:rsidRPr="000040C5">
            <w:t>Course title</w:t>
          </w:r>
        </w:p>
      </w:docPartBody>
    </w:docPart>
    <w:docPart>
      <w:docPartPr>
        <w:name w:val="89B21146325B48058CB6EF48B6F26B0A"/>
        <w:category>
          <w:name w:val="General"/>
          <w:gallery w:val="placeholder"/>
        </w:category>
        <w:types>
          <w:type w:val="bbPlcHdr"/>
        </w:types>
        <w:behaviors>
          <w:behavior w:val="content"/>
        </w:behaviors>
        <w:guid w:val="{81C4E3F3-7606-423F-8507-2FF5B61CD824}"/>
      </w:docPartPr>
      <w:docPartBody>
        <w:p w:rsidR="005952D8" w:rsidRDefault="00727963">
          <w:pPr>
            <w:pStyle w:val="89B21146325B48058CB6EF48B6F26B0A"/>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63"/>
    <w:rsid w:val="005952D8"/>
    <w:rsid w:val="005E66CA"/>
    <w:rsid w:val="00727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90D58B9892F24F88A352930A5B06C6F9">
    <w:name w:val="90D58B9892F24F88A352930A5B06C6F9"/>
  </w:style>
  <w:style w:type="paragraph" w:customStyle="1" w:styleId="E987E8755DEA4BDC9B78B04609ABCA2E">
    <w:name w:val="E987E8755DEA4BDC9B78B04609ABCA2E"/>
  </w:style>
  <w:style w:type="paragraph" w:customStyle="1" w:styleId="B10B526730E549A3940C0C3A7B07DB39">
    <w:name w:val="B10B526730E549A3940C0C3A7B07DB39"/>
  </w:style>
  <w:style w:type="paragraph" w:customStyle="1" w:styleId="F1F345EF4BC34889BFA096AAFEB545F7">
    <w:name w:val="F1F345EF4BC34889BFA096AAFEB545F7"/>
  </w:style>
  <w:style w:type="paragraph" w:customStyle="1" w:styleId="FEA13B0B0C1C421DA68D6E0575132939">
    <w:name w:val="FEA13B0B0C1C421DA68D6E0575132939"/>
  </w:style>
  <w:style w:type="paragraph" w:customStyle="1" w:styleId="0F428716DC8A47219252C523684BEA91">
    <w:name w:val="0F428716DC8A47219252C523684BEA91"/>
  </w:style>
  <w:style w:type="paragraph" w:customStyle="1" w:styleId="160C6979D7AC4E2AAB9A04EE320D4847">
    <w:name w:val="160C6979D7AC4E2AAB9A04EE320D4847"/>
  </w:style>
  <w:style w:type="paragraph" w:customStyle="1" w:styleId="3608C46DE344466582E3758101F58C86">
    <w:name w:val="3608C46DE344466582E3758101F58C86"/>
  </w:style>
  <w:style w:type="paragraph" w:customStyle="1" w:styleId="98951584235E4F89BBEDB5F808A74837">
    <w:name w:val="98951584235E4F89BBEDB5F808A74837"/>
  </w:style>
  <w:style w:type="paragraph" w:customStyle="1" w:styleId="61022C8FE90C4ADA9DC99968EF38C661">
    <w:name w:val="61022C8FE90C4ADA9DC99968EF38C661"/>
  </w:style>
  <w:style w:type="paragraph" w:customStyle="1" w:styleId="24C838D22F8949DB86BCBDE2BC98065C">
    <w:name w:val="24C838D22F8949DB86BCBDE2BC98065C"/>
  </w:style>
  <w:style w:type="paragraph" w:customStyle="1" w:styleId="8E55A5065117458B802B7EE8CB855FA3">
    <w:name w:val="8E55A5065117458B802B7EE8CB855FA3"/>
  </w:style>
  <w:style w:type="paragraph" w:customStyle="1" w:styleId="562A89AB525B46D286A835A6A13644FF">
    <w:name w:val="562A89AB525B46D286A835A6A13644FF"/>
  </w:style>
  <w:style w:type="paragraph" w:customStyle="1" w:styleId="161AAF4CDAC1495E96AE2216A33F832D">
    <w:name w:val="161AAF4CDAC1495E96AE2216A33F832D"/>
  </w:style>
  <w:style w:type="paragraph" w:customStyle="1" w:styleId="EFD959E587BF4682B30D770BCF21F14E">
    <w:name w:val="EFD959E587BF4682B30D770BCF21F14E"/>
  </w:style>
  <w:style w:type="paragraph" w:customStyle="1" w:styleId="DDCE1A1F8B764C37A8A66E8E98B2D27D">
    <w:name w:val="DDCE1A1F8B764C37A8A66E8E98B2D27D"/>
  </w:style>
  <w:style w:type="paragraph" w:customStyle="1" w:styleId="D581F6775FBE4093A6BE795EF408FA07">
    <w:name w:val="D581F6775FBE4093A6BE795EF408FA07"/>
  </w:style>
  <w:style w:type="paragraph" w:customStyle="1" w:styleId="640D5E0DE3104A9386AD777B4BE28978">
    <w:name w:val="640D5E0DE3104A9386AD777B4BE28978"/>
  </w:style>
  <w:style w:type="paragraph" w:customStyle="1" w:styleId="CE8D966B122D4E8EBD165AD99DE4CB6D">
    <w:name w:val="CE8D966B122D4E8EBD165AD99DE4CB6D"/>
  </w:style>
  <w:style w:type="paragraph" w:customStyle="1" w:styleId="190C5F37B7D34FACB071DDC0923C7355">
    <w:name w:val="190C5F37B7D34FACB071DDC0923C7355"/>
  </w:style>
  <w:style w:type="paragraph" w:customStyle="1" w:styleId="ACAB88C2FE2847FEA295E7421259ACFA">
    <w:name w:val="ACAB88C2FE2847FEA295E7421259ACFA"/>
  </w:style>
  <w:style w:type="paragraph" w:customStyle="1" w:styleId="6FCEDADC18FE42BCB5D3EC9A6946F973">
    <w:name w:val="6FCEDADC18FE42BCB5D3EC9A6946F973"/>
  </w:style>
  <w:style w:type="paragraph" w:customStyle="1" w:styleId="A99E46781D2D4ACEA2943432A5DD35A8">
    <w:name w:val="A99E46781D2D4ACEA2943432A5DD35A8"/>
  </w:style>
  <w:style w:type="paragraph" w:customStyle="1" w:styleId="0C8A9BDCD44348E294A4E5098EF56D5B">
    <w:name w:val="0C8A9BDCD44348E294A4E5098EF56D5B"/>
  </w:style>
  <w:style w:type="paragraph" w:customStyle="1" w:styleId="8B076EE179B74B6CBD6330D93D861127">
    <w:name w:val="8B076EE179B74B6CBD6330D93D861127"/>
  </w:style>
  <w:style w:type="paragraph" w:customStyle="1" w:styleId="08F6A737B55A4396912ED88B0507E275">
    <w:name w:val="08F6A737B55A4396912ED88B0507E275"/>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AFCE0496D54643E2B6BA00EA1F766909">
    <w:name w:val="AFCE0496D54643E2B6BA00EA1F766909"/>
  </w:style>
  <w:style w:type="paragraph" w:customStyle="1" w:styleId="D44874DC6F9B4E18A1D476D08C01F439">
    <w:name w:val="D44874DC6F9B4E18A1D476D08C01F439"/>
  </w:style>
  <w:style w:type="paragraph" w:customStyle="1" w:styleId="E806FF052BCE4D03B540625811164A90">
    <w:name w:val="E806FF052BCE4D03B540625811164A90"/>
  </w:style>
  <w:style w:type="paragraph" w:customStyle="1" w:styleId="6D427000101948278397572E69AE098C">
    <w:name w:val="6D427000101948278397572E69AE098C"/>
  </w:style>
  <w:style w:type="paragraph" w:customStyle="1" w:styleId="50E473CE62A044988C1A3A843F8FAB88">
    <w:name w:val="50E473CE62A044988C1A3A843F8FAB88"/>
  </w:style>
  <w:style w:type="paragraph" w:customStyle="1" w:styleId="359F45D1351B4F61BC1B0367BAB30A2B">
    <w:name w:val="359F45D1351B4F61BC1B0367BAB30A2B"/>
  </w:style>
  <w:style w:type="paragraph" w:customStyle="1" w:styleId="AC5F97786E7149E2BC45CD08D4FA15A7">
    <w:name w:val="AC5F97786E7149E2BC45CD08D4FA15A7"/>
  </w:style>
  <w:style w:type="paragraph" w:customStyle="1" w:styleId="291FBD1106524F8D9CAF9DA21B1A6C3C">
    <w:name w:val="291FBD1106524F8D9CAF9DA21B1A6C3C"/>
  </w:style>
  <w:style w:type="paragraph" w:customStyle="1" w:styleId="89B21146325B48058CB6EF48B6F26B0A">
    <w:name w:val="89B21146325B48058CB6EF48B6F26B0A"/>
  </w:style>
  <w:style w:type="paragraph" w:customStyle="1" w:styleId="5FBFE04860B344B583514F6F8F7F8E60">
    <w:name w:val="5FBFE04860B344B583514F6F8F7F8E60"/>
  </w:style>
  <w:style w:type="paragraph" w:customStyle="1" w:styleId="3C306FC9DC7A4F8FA70D8709B54677C0">
    <w:name w:val="3C306FC9DC7A4F8FA70D8709B54677C0"/>
  </w:style>
  <w:style w:type="paragraph" w:customStyle="1" w:styleId="843F885579A14CC08E9EC8F3249914BE">
    <w:name w:val="843F885579A14CC08E9EC8F3249914BE"/>
  </w:style>
  <w:style w:type="paragraph" w:customStyle="1" w:styleId="285ACFEBB5FB415CA45692FA8370A3B9">
    <w:name w:val="285ACFEBB5FB415CA45692FA8370A3B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433BE2AADC094CC4AA41F77B77BCE068">
    <w:name w:val="433BE2AADC094CC4AA41F77B77BCE068"/>
  </w:style>
  <w:style w:type="paragraph" w:customStyle="1" w:styleId="391A35C86E8F4B898CB34FFFCEBB04DF">
    <w:name w:val="391A35C86E8F4B898CB34FFFCEBB04DF"/>
  </w:style>
  <w:style w:type="paragraph" w:customStyle="1" w:styleId="20E2A58D9D454C7E9C5F26C44D934636">
    <w:name w:val="20E2A58D9D454C7E9C5F26C44D934636"/>
  </w:style>
  <w:style w:type="paragraph" w:customStyle="1" w:styleId="E74D28B0D6344389B8286F75BD70508B">
    <w:name w:val="E74D28B0D6344389B8286F75BD70508B"/>
  </w:style>
  <w:style w:type="paragraph" w:customStyle="1" w:styleId="4699474EE4D24FEF80B571FBB166C6C1">
    <w:name w:val="4699474EE4D24FEF80B571FBB166C6C1"/>
  </w:style>
  <w:style w:type="paragraph" w:customStyle="1" w:styleId="B2703B9153B24EE4A3F29517F450390B">
    <w:name w:val="B2703B9153B24EE4A3F29517F450390B"/>
  </w:style>
  <w:style w:type="paragraph" w:customStyle="1" w:styleId="7D7C84B53F084E44A3C4AF586196709C">
    <w:name w:val="7D7C84B53F084E44A3C4AF586196709C"/>
  </w:style>
  <w:style w:type="paragraph" w:customStyle="1" w:styleId="1AA00B97D10746508C92107BD3BFFB16">
    <w:name w:val="1AA00B97D10746508C92107BD3BFF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Pages>
  <Words>972</Words>
  <Characters>5546</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Computer Vision</vt:lpstr>
      <vt:lpstr>Intro</vt:lpstr>
      <vt:lpstr>Classification W/O Filters</vt:lpstr>
      <vt:lpstr>    Definition</vt:lpstr>
      <vt:lpstr>    Image Patch Based</vt:lpstr>
      <vt:lpstr>    Results</vt:lpstr>
      <vt:lpstr>Classification with Filters</vt:lpstr>
      <vt:lpstr>    Definition</vt:lpstr>
      <vt:lpstr>    Filter Banks</vt:lpstr>
      <vt:lpstr>    Reducing the Number of Models</vt:lpstr>
      <vt:lpstr>    Results</vt:lpstr>
      <vt:lpstr>Conclusion</vt:lpstr>
      <vt:lpstr>Reference</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dc:title>
  <dc:subject/>
  <dc:creator/>
  <cp:keywords>Computer Vision;Texture;Classification;Filter Bank</cp:keywords>
  <dc:description/>
  <cp:lastModifiedBy/>
  <cp:revision>1</cp:revision>
  <dcterms:created xsi:type="dcterms:W3CDTF">2020-04-06T21:49:00Z</dcterms:created>
  <dcterms:modified xsi:type="dcterms:W3CDTF">2020-04-07T01:05:00Z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